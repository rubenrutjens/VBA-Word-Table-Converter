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CDE1" w14:textId="77777777" w:rsidR="00DF6520" w:rsidRPr="003418B8" w:rsidRDefault="00DF6520" w:rsidP="00DF6520">
      <w:pPr>
        <w:spacing w:line="260" w:lineRule="exact"/>
        <w:ind w:right="282"/>
        <w:rPr>
          <w:rFonts w:ascii="Verdana" w:hAnsi="Verdana"/>
          <w:sz w:val="18"/>
        </w:rPr>
      </w:pPr>
      <w:r w:rsidRPr="003418B8">
        <w:rPr>
          <w:rFonts w:ascii="Verdana" w:hAnsi="Verdana"/>
          <w:noProof/>
          <w:sz w:val="18"/>
          <w:lang w:eastAsia="nl-NL"/>
        </w:rPr>
        <w:t xml:space="preserve"> </w:t>
      </w:r>
    </w:p>
    <w:tbl>
      <w:tblPr>
        <w:tblStyle w:val="TableGrid"/>
        <w:tblW w:w="9322" w:type="dxa"/>
        <w:tblInd w:w="-113" w:type="dxa"/>
        <w:tblLook w:val="04A0" w:firstRow="1" w:lastRow="0" w:firstColumn="1" w:lastColumn="0" w:noHBand="0" w:noVBand="1"/>
      </w:tblPr>
      <w:tblGrid>
        <w:gridCol w:w="2808"/>
        <w:gridCol w:w="6514"/>
      </w:tblGrid>
      <w:tr w:rsidR="00325487" w14:paraId="1A2F86BD" w14:textId="77777777" w:rsidTr="00C75420">
        <w:trPr>
          <w:trHeight w:val="340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314AEE08" w14:textId="77777777" w:rsidR="00325487" w:rsidRPr="00F45FEB" w:rsidRDefault="00325487" w:rsidP="001A73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Pr="00F45FEB">
              <w:rPr>
                <w:sz w:val="20"/>
                <w:szCs w:val="20"/>
              </w:rPr>
              <w:t>euzedeel</w:t>
            </w:r>
            <w:r>
              <w:rPr>
                <w:sz w:val="20"/>
                <w:szCs w:val="20"/>
              </w:rPr>
              <w:t>code</w:t>
            </w:r>
            <w:r w:rsidRPr="00F45FEB">
              <w:rPr>
                <w:sz w:val="20"/>
                <w:szCs w:val="20"/>
              </w:rPr>
              <w:t xml:space="preserve">: 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229A72B6" w14:textId="74677118" w:rsidR="00325487" w:rsidRPr="00367767" w:rsidRDefault="00D71A2F" w:rsidP="001A73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691917">
              <w:rPr>
                <w:sz w:val="20"/>
                <w:szCs w:val="20"/>
              </w:rPr>
              <w:t>0</w:t>
            </w:r>
            <w:r w:rsidR="0021091E">
              <w:rPr>
                <w:sz w:val="20"/>
                <w:szCs w:val="20"/>
              </w:rPr>
              <w:t>3</w:t>
            </w:r>
            <w:r w:rsidR="00842547">
              <w:rPr>
                <w:sz w:val="20"/>
                <w:szCs w:val="20"/>
              </w:rPr>
              <w:t>66</w:t>
            </w:r>
          </w:p>
        </w:tc>
      </w:tr>
      <w:tr w:rsidR="00325487" w14:paraId="1FFFDCAB" w14:textId="77777777" w:rsidTr="00C75420">
        <w:trPr>
          <w:trHeight w:val="340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2C50B33D" w14:textId="77777777" w:rsidR="00325487" w:rsidRPr="00F45FEB" w:rsidRDefault="00325487" w:rsidP="001A7315">
            <w:pPr>
              <w:pStyle w:val="NoSpacing"/>
              <w:rPr>
                <w:sz w:val="20"/>
                <w:szCs w:val="20"/>
              </w:rPr>
            </w:pPr>
            <w:r w:rsidRPr="00F45FEB">
              <w:rPr>
                <w:sz w:val="20"/>
                <w:szCs w:val="20"/>
              </w:rPr>
              <w:t xml:space="preserve">Omvang keuzedeelverplichting 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sdt>
            <w:sdtPr>
              <w:rPr>
                <w:rStyle w:val="Stijl1"/>
                <w:sz w:val="20"/>
              </w:rPr>
              <w:alias w:val="selecteer keuzedeelomvang"/>
              <w:tag w:val="selecteer keuzedeelomvang"/>
              <w:id w:val="-331138473"/>
              <w:placeholder>
                <w:docPart w:val="E6C6EFA9D2C547CF9EC0D342C8B7387A"/>
              </w:placeholder>
              <w:dropDownList>
                <w:listItem w:value="Kies een item."/>
                <w:listItem w:displayText="240 uur" w:value="240 uur"/>
                <w:listItem w:displayText="480 uur" w:value="480 uur"/>
                <w:listItem w:displayText="720 uur" w:value="720 uur"/>
                <w:listItem w:displayText="960 uur" w:value="960 uur"/>
              </w:dropDownList>
            </w:sdtPr>
            <w:sdtEndPr>
              <w:rPr>
                <w:rStyle w:val="Stijl1"/>
              </w:rPr>
            </w:sdtEndPr>
            <w:sdtContent>
              <w:p w14:paraId="2EF8F5F1" w14:textId="25F58D18" w:rsidR="00325487" w:rsidRPr="00367767" w:rsidRDefault="00842547" w:rsidP="001A7315">
                <w:pPr>
                  <w:rPr>
                    <w:rFonts w:ascii="Verdana" w:hAnsi="Verdana"/>
                    <w:szCs w:val="18"/>
                  </w:rPr>
                </w:pPr>
                <w:r>
                  <w:rPr>
                    <w:rStyle w:val="Stijl1"/>
                    <w:sz w:val="20"/>
                  </w:rPr>
                  <w:t>960 uur</w:t>
                </w:r>
              </w:p>
            </w:sdtContent>
          </w:sdt>
        </w:tc>
      </w:tr>
      <w:tr w:rsidR="00325487" w14:paraId="165B4A88" w14:textId="77777777" w:rsidTr="00C75420">
        <w:trPr>
          <w:trHeight w:val="340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35C155DA" w14:textId="77777777" w:rsidR="00325487" w:rsidRPr="00F45FEB" w:rsidRDefault="00325487" w:rsidP="001A7315">
            <w:pPr>
              <w:pStyle w:val="NoSpacing"/>
              <w:rPr>
                <w:sz w:val="20"/>
                <w:szCs w:val="20"/>
              </w:rPr>
            </w:pPr>
            <w:r w:rsidRPr="00F45FEB">
              <w:rPr>
                <w:sz w:val="20"/>
                <w:szCs w:val="20"/>
              </w:rPr>
              <w:t xml:space="preserve">Aantal lesuren: 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55075BD8" w14:textId="2AF69135" w:rsidR="00325487" w:rsidRPr="00367767" w:rsidRDefault="00842547" w:rsidP="001A73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</w:tr>
      <w:tr w:rsidR="00325487" w14:paraId="1D99D0DD" w14:textId="77777777" w:rsidTr="00C75420">
        <w:trPr>
          <w:trHeight w:val="340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47470DCF" w14:textId="77777777" w:rsidR="00325487" w:rsidRPr="00F45FEB" w:rsidRDefault="00325487" w:rsidP="001A7315">
            <w:pPr>
              <w:pStyle w:val="NoSpacing"/>
              <w:rPr>
                <w:sz w:val="20"/>
                <w:szCs w:val="20"/>
              </w:rPr>
            </w:pPr>
            <w:r w:rsidRPr="00F45FEB">
              <w:rPr>
                <w:sz w:val="20"/>
                <w:szCs w:val="20"/>
              </w:rPr>
              <w:t>Aantal BPV-uren: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0BE9A634" w14:textId="2C6457E7" w:rsidR="0070101B" w:rsidRPr="00367767" w:rsidRDefault="00842547" w:rsidP="001A73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325487" w14:paraId="3134759A" w14:textId="77777777" w:rsidTr="00C75420">
        <w:trPr>
          <w:trHeight w:val="340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30EE7C10" w14:textId="77777777" w:rsidR="00325487" w:rsidRPr="00F45FEB" w:rsidRDefault="00325487" w:rsidP="001A7315">
            <w:pPr>
              <w:pStyle w:val="NoSpacing"/>
              <w:rPr>
                <w:sz w:val="20"/>
                <w:szCs w:val="20"/>
              </w:rPr>
            </w:pPr>
            <w:r w:rsidRPr="00F45FEB">
              <w:rPr>
                <w:sz w:val="20"/>
                <w:szCs w:val="20"/>
              </w:rPr>
              <w:t>Aantal uren zelfstudie: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481A3A1E" w14:textId="519C7BEF" w:rsidR="00325487" w:rsidRPr="00367767" w:rsidRDefault="00842547" w:rsidP="001A73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70101B">
              <w:rPr>
                <w:sz w:val="20"/>
                <w:szCs w:val="20"/>
              </w:rPr>
              <w:t>0</w:t>
            </w:r>
          </w:p>
        </w:tc>
      </w:tr>
      <w:tr w:rsidR="00325487" w14:paraId="739766B1" w14:textId="77777777" w:rsidTr="00C75420">
        <w:trPr>
          <w:trHeight w:val="340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44907394" w14:textId="77777777" w:rsidR="00325487" w:rsidRPr="00F45FEB" w:rsidRDefault="00325487" w:rsidP="001A7315">
            <w:pPr>
              <w:pStyle w:val="NoSpacing"/>
              <w:rPr>
                <w:sz w:val="20"/>
                <w:szCs w:val="20"/>
              </w:rPr>
            </w:pPr>
            <w:r w:rsidRPr="00F45FEB">
              <w:rPr>
                <w:sz w:val="20"/>
                <w:szCs w:val="20"/>
              </w:rPr>
              <w:t>Leermiddelen: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78CE2A5F" w14:textId="1300F459" w:rsidR="00B6407E" w:rsidRDefault="006C7A50" w:rsidP="001A73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 </w:t>
            </w:r>
            <w:r w:rsidR="00325487" w:rsidRPr="00367767">
              <w:rPr>
                <w:sz w:val="20"/>
                <w:szCs w:val="20"/>
              </w:rPr>
              <w:t xml:space="preserve">€ </w:t>
            </w:r>
            <w:r w:rsidR="00842547">
              <w:rPr>
                <w:sz w:val="20"/>
                <w:szCs w:val="20"/>
              </w:rPr>
              <w:t>4</w:t>
            </w:r>
            <w:r w:rsidR="00866ACB">
              <w:rPr>
                <w:sz w:val="20"/>
                <w:szCs w:val="20"/>
              </w:rPr>
              <w:t>0</w:t>
            </w:r>
          </w:p>
          <w:p w14:paraId="20D1990B" w14:textId="77777777" w:rsidR="00A84149" w:rsidRDefault="00A84149" w:rsidP="00866ACB">
            <w:pPr>
              <w:pStyle w:val="NoSpacing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Kunststof schuifmaat (i.o.m. docent)</w:t>
            </w:r>
          </w:p>
          <w:p w14:paraId="5AC13236" w14:textId="77777777" w:rsidR="00A84149" w:rsidRDefault="00A84149" w:rsidP="00866ACB">
            <w:pPr>
              <w:pStyle w:val="NoSpacing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Muis met 3 knoppen (of 2 </w:t>
            </w:r>
            <w:r w:rsidR="00B56488">
              <w:rPr>
                <w:sz w:val="20"/>
                <w:szCs w:val="20"/>
              </w:rPr>
              <w:t>en een scrollwheel</w:t>
            </w:r>
            <w:r w:rsidR="00866ACB">
              <w:rPr>
                <w:sz w:val="20"/>
                <w:szCs w:val="20"/>
              </w:rPr>
              <w:t xml:space="preserve"> met klik</w:t>
            </w:r>
            <w:r w:rsidR="00B56488">
              <w:rPr>
                <w:sz w:val="20"/>
                <w:szCs w:val="20"/>
              </w:rPr>
              <w:t>)</w:t>
            </w:r>
          </w:p>
          <w:p w14:paraId="74AEDE69" w14:textId="54C78707" w:rsidR="00866ACB" w:rsidRPr="00367767" w:rsidRDefault="00866ACB" w:rsidP="00866ACB">
            <w:pPr>
              <w:pStyle w:val="NoSpacing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Mogelijke bijdrage printmateriaal i.g.v. een eigen groter object, afhankelijk van de grootte</w:t>
            </w:r>
          </w:p>
        </w:tc>
      </w:tr>
      <w:tr w:rsidR="00325487" w14:paraId="45E624DC" w14:textId="77777777" w:rsidTr="00C75420">
        <w:trPr>
          <w:trHeight w:val="340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124B7A95" w14:textId="77777777" w:rsidR="00325487" w:rsidRPr="002E6B0C" w:rsidRDefault="00325487" w:rsidP="001A7315">
            <w:pPr>
              <w:pStyle w:val="NoSpacing"/>
              <w:rPr>
                <w:sz w:val="20"/>
                <w:szCs w:val="20"/>
              </w:rPr>
            </w:pPr>
            <w:r w:rsidRPr="002E6B0C">
              <w:rPr>
                <w:sz w:val="20"/>
                <w:szCs w:val="20"/>
              </w:rPr>
              <w:t>Branchevereisten</w:t>
            </w:r>
          </w:p>
        </w:tc>
        <w:sdt>
          <w:sdtPr>
            <w:rPr>
              <w:sz w:val="20"/>
              <w:szCs w:val="20"/>
            </w:rPr>
            <w:alias w:val="Branchevereisten"/>
            <w:tag w:val="Branchevereisten"/>
            <w:id w:val="1885900292"/>
            <w:placeholder>
              <w:docPart w:val="AE8440D64E60481F93A4C724D31DA776"/>
            </w:placeholder>
            <w:comboBox>
              <w:listItem w:value="Kies een item."/>
              <w:listItem w:displayText="Ja" w:value="Ja"/>
              <w:listItem w:displayText="Nee" w:value="Nee"/>
            </w:comboBox>
          </w:sdtPr>
          <w:sdtEndPr/>
          <w:sdtContent>
            <w:tc>
              <w:tcPr>
                <w:tcW w:w="6514" w:type="dxa"/>
                <w:tcBorders>
                  <w:top w:val="dotted" w:sz="4" w:space="0" w:color="BFBFBF" w:themeColor="background1" w:themeShade="BF"/>
                  <w:left w:val="dotted" w:sz="4" w:space="0" w:color="BFBFBF" w:themeColor="background1" w:themeShade="BF"/>
                  <w:bottom w:val="dotted" w:sz="4" w:space="0" w:color="BFBFBF" w:themeColor="background1" w:themeShade="BF"/>
                  <w:right w:val="dotted" w:sz="4" w:space="0" w:color="BFBFBF" w:themeColor="background1" w:themeShade="BF"/>
                </w:tcBorders>
                <w:vAlign w:val="center"/>
              </w:tcPr>
              <w:p w14:paraId="74AA575B" w14:textId="7FE88CB1" w:rsidR="00325487" w:rsidRPr="00367767" w:rsidRDefault="00842547" w:rsidP="001A7315">
                <w:pPr>
                  <w:pStyle w:val="NoSpacing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Ja</w:t>
                </w:r>
              </w:p>
            </w:tc>
          </w:sdtContent>
        </w:sdt>
      </w:tr>
      <w:tr w:rsidR="00325487" w14:paraId="2B7B962C" w14:textId="77777777" w:rsidTr="00C75420">
        <w:trPr>
          <w:trHeight w:val="340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2920EDDB" w14:textId="77777777" w:rsidR="00325487" w:rsidRPr="00F45FEB" w:rsidRDefault="00325487" w:rsidP="001A7315">
            <w:pPr>
              <w:pStyle w:val="NoSpacing"/>
              <w:rPr>
                <w:sz w:val="20"/>
                <w:szCs w:val="20"/>
              </w:rPr>
            </w:pPr>
            <w:r w:rsidRPr="00F45FEB">
              <w:rPr>
                <w:sz w:val="20"/>
                <w:szCs w:val="20"/>
              </w:rPr>
              <w:t>Lesperiode keuzedeel: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6F51AD8B" w14:textId="77777777" w:rsidR="00325487" w:rsidRPr="00367767" w:rsidRDefault="005E0BD9" w:rsidP="001A73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Totale duur is 20 weken. </w:t>
            </w:r>
            <w:r w:rsidRPr="008D2172">
              <w:rPr>
                <w:sz w:val="20"/>
                <w:szCs w:val="20"/>
              </w:rPr>
              <w:t>Start in augustus of februari, indien vo</w:t>
            </w:r>
            <w:r>
              <w:rPr>
                <w:sz w:val="20"/>
                <w:szCs w:val="20"/>
              </w:rPr>
              <w:t>ldoende aanmeldingen.</w:t>
            </w:r>
          </w:p>
        </w:tc>
      </w:tr>
      <w:tr w:rsidR="00325487" w14:paraId="40808252" w14:textId="77777777" w:rsidTr="00C75420">
        <w:trPr>
          <w:trHeight w:val="340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3F3CE662" w14:textId="77777777" w:rsidR="00325487" w:rsidRPr="00F45FEB" w:rsidRDefault="00325487" w:rsidP="001A7315">
            <w:pPr>
              <w:pStyle w:val="NoSpacing"/>
              <w:rPr>
                <w:sz w:val="20"/>
                <w:szCs w:val="20"/>
              </w:rPr>
            </w:pPr>
            <w:r w:rsidRPr="00F45FEB">
              <w:rPr>
                <w:sz w:val="20"/>
                <w:szCs w:val="20"/>
              </w:rPr>
              <w:t>Locatie en college: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1E5F139F" w14:textId="77777777" w:rsidR="00325487" w:rsidRPr="00367767" w:rsidRDefault="000769DA" w:rsidP="001A73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KML – ICT college</w:t>
            </w:r>
          </w:p>
        </w:tc>
      </w:tr>
      <w:tr w:rsidR="00325487" w14:paraId="1AFA0123" w14:textId="77777777" w:rsidTr="00C75420">
        <w:trPr>
          <w:trHeight w:val="340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1D14492D" w14:textId="77777777" w:rsidR="00325487" w:rsidRPr="00F45FEB" w:rsidRDefault="00325487" w:rsidP="001A7315">
            <w:pPr>
              <w:pStyle w:val="NoSpacing"/>
              <w:rPr>
                <w:sz w:val="20"/>
                <w:szCs w:val="20"/>
              </w:rPr>
            </w:pPr>
            <w:r w:rsidRPr="00F45FEB">
              <w:rPr>
                <w:sz w:val="20"/>
                <w:szCs w:val="20"/>
              </w:rPr>
              <w:t>Info keuzedelen: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2E47FE78" w14:textId="77777777" w:rsidR="00325487" w:rsidRPr="00367767" w:rsidRDefault="00AE2B8A" w:rsidP="001A73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Slb’er</w:t>
            </w:r>
          </w:p>
        </w:tc>
      </w:tr>
      <w:tr w:rsidR="00325487" w14:paraId="3E6712CD" w14:textId="77777777" w:rsidTr="00C75420">
        <w:trPr>
          <w:trHeight w:val="340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040A5065" w14:textId="77777777" w:rsidR="00325487" w:rsidRPr="00F45FEB" w:rsidRDefault="00325487" w:rsidP="001A7315">
            <w:pPr>
              <w:pStyle w:val="NoSpacing"/>
              <w:rPr>
                <w:sz w:val="20"/>
                <w:szCs w:val="20"/>
              </w:rPr>
            </w:pPr>
            <w:r w:rsidRPr="00F45FEB">
              <w:rPr>
                <w:sz w:val="20"/>
                <w:szCs w:val="20"/>
              </w:rPr>
              <w:t>Inschrijfperiode: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1ABADA68" w14:textId="1F011D36" w:rsidR="004A46D2" w:rsidRDefault="00842547" w:rsidP="004A46D2">
            <w:pPr>
              <w:pStyle w:val="NoSpacing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  <w:r w:rsidR="004A46D2">
              <w:rPr>
                <w:sz w:val="20"/>
                <w:szCs w:val="20"/>
              </w:rPr>
              <w:t xml:space="preserve"> voor uitvoering keuzedeel in p</w:t>
            </w:r>
            <w:r>
              <w:rPr>
                <w:sz w:val="20"/>
                <w:szCs w:val="20"/>
              </w:rPr>
              <w:t>5</w:t>
            </w:r>
            <w:r w:rsidR="004A46D2">
              <w:rPr>
                <w:sz w:val="20"/>
                <w:szCs w:val="20"/>
              </w:rPr>
              <w:t xml:space="preserve"> en p</w:t>
            </w:r>
            <w:r>
              <w:rPr>
                <w:sz w:val="20"/>
                <w:szCs w:val="20"/>
              </w:rPr>
              <w:t>6</w:t>
            </w:r>
            <w:r w:rsidR="004A46D2">
              <w:rPr>
                <w:sz w:val="20"/>
                <w:szCs w:val="20"/>
              </w:rPr>
              <w:t xml:space="preserve"> van het lopende schooljaar</w:t>
            </w:r>
          </w:p>
          <w:p w14:paraId="0D59859A" w14:textId="5EB9C27A" w:rsidR="00325487" w:rsidRPr="004A46D2" w:rsidRDefault="00842547" w:rsidP="004A46D2">
            <w:pPr>
              <w:pStyle w:val="NoSpacing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4A46D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7</w:t>
            </w:r>
            <w:r w:rsidR="004A46D2" w:rsidRPr="004A46D2">
              <w:rPr>
                <w:sz w:val="20"/>
                <w:szCs w:val="20"/>
              </w:rPr>
              <w:t xml:space="preserve"> voor uitvoering keuzedeel in p</w:t>
            </w:r>
            <w:r>
              <w:rPr>
                <w:sz w:val="20"/>
                <w:szCs w:val="20"/>
              </w:rPr>
              <w:t xml:space="preserve">3 </w:t>
            </w:r>
            <w:r w:rsidR="004A46D2" w:rsidRPr="004A46D2">
              <w:rPr>
                <w:sz w:val="20"/>
                <w:szCs w:val="20"/>
              </w:rPr>
              <w:t>en p</w:t>
            </w:r>
            <w:r>
              <w:rPr>
                <w:sz w:val="20"/>
                <w:szCs w:val="20"/>
              </w:rPr>
              <w:t>4</w:t>
            </w:r>
            <w:r w:rsidR="004A46D2" w:rsidRPr="004A46D2">
              <w:rPr>
                <w:sz w:val="20"/>
                <w:szCs w:val="20"/>
              </w:rPr>
              <w:t xml:space="preserve"> van het volgende schooljaar</w:t>
            </w:r>
          </w:p>
        </w:tc>
      </w:tr>
      <w:tr w:rsidR="00325487" w14:paraId="7FB39A44" w14:textId="77777777" w:rsidTr="00C75420">
        <w:trPr>
          <w:trHeight w:val="1104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1349229C" w14:textId="77777777" w:rsidR="00325487" w:rsidRPr="00F45FEB" w:rsidRDefault="00325487" w:rsidP="001A7315">
            <w:pPr>
              <w:pStyle w:val="NoSpacing"/>
              <w:rPr>
                <w:sz w:val="20"/>
                <w:szCs w:val="20"/>
              </w:rPr>
            </w:pPr>
            <w:r w:rsidRPr="00F45FEB">
              <w:rPr>
                <w:sz w:val="20"/>
                <w:szCs w:val="20"/>
              </w:rPr>
              <w:t>Wijze van inschrijven: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14:paraId="77C16FDE" w14:textId="77777777" w:rsidR="00F9710B" w:rsidRDefault="00F9710B" w:rsidP="00F9710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Voor student via MS Forms – voorlichting in de klas een week voorafgaand aan het keuzemoment. </w:t>
            </w:r>
          </w:p>
          <w:p w14:paraId="52ED9680" w14:textId="77777777" w:rsidR="00325487" w:rsidRPr="00367767" w:rsidRDefault="00F9710B" w:rsidP="00F9710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Docent selecteert keuze in EduArte.</w:t>
            </w:r>
          </w:p>
        </w:tc>
      </w:tr>
      <w:tr w:rsidR="00C75420" w14:paraId="3AD6531A" w14:textId="77777777" w:rsidTr="00C75420">
        <w:trPr>
          <w:trHeight w:val="465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3E226B27" w14:textId="77777777" w:rsidR="00C75420" w:rsidRPr="00367767" w:rsidRDefault="00C75420" w:rsidP="00DD21D3">
            <w:pPr>
              <w:rPr>
                <w:rFonts w:asciiTheme="minorHAnsi" w:hAnsiTheme="minorHAnsi"/>
                <w:szCs w:val="18"/>
              </w:rPr>
            </w:pPr>
            <w:r w:rsidRPr="00367767">
              <w:rPr>
                <w:rFonts w:asciiTheme="minorHAnsi" w:hAnsiTheme="minorHAnsi"/>
                <w:szCs w:val="18"/>
              </w:rPr>
              <w:t>Exameninstrument</w:t>
            </w:r>
            <w:r>
              <w:rPr>
                <w:rFonts w:asciiTheme="minorHAnsi" w:hAnsiTheme="minorHAnsi"/>
                <w:szCs w:val="18"/>
              </w:rPr>
              <w:t>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49757A01" w14:textId="77777777" w:rsidR="00C75420" w:rsidRPr="00367767" w:rsidRDefault="00C75420" w:rsidP="00DD21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Video-presentatie en portfolio.</w:t>
            </w:r>
          </w:p>
        </w:tc>
      </w:tr>
      <w:tr w:rsidR="00C75420" w14:paraId="4505390D" w14:textId="77777777" w:rsidTr="00C75420">
        <w:trPr>
          <w:trHeight w:val="127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4B3EE503" w14:textId="77777777" w:rsidR="00C75420" w:rsidRPr="00367767" w:rsidRDefault="00C75420" w:rsidP="00DD21D3">
            <w:pPr>
              <w:rPr>
                <w:rFonts w:asciiTheme="minorHAnsi" w:hAnsiTheme="minorHAnsi"/>
                <w:szCs w:val="18"/>
              </w:rPr>
            </w:pPr>
            <w:r w:rsidRPr="00367767">
              <w:rPr>
                <w:rFonts w:asciiTheme="minorHAnsi" w:hAnsiTheme="minorHAnsi"/>
                <w:szCs w:val="18"/>
              </w:rPr>
              <w:t>Kerntaak: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46E47264" w14:textId="465D950A" w:rsidR="00C75420" w:rsidRPr="0012665F" w:rsidRDefault="00C75420" w:rsidP="00DD21D3">
            <w:pPr>
              <w:pStyle w:val="NoSpacing"/>
              <w:rPr>
                <w:sz w:val="20"/>
                <w:szCs w:val="20"/>
              </w:rPr>
            </w:pPr>
            <w:r w:rsidRPr="000505B8">
              <w:rPr>
                <w:sz w:val="20"/>
                <w:szCs w:val="20"/>
              </w:rPr>
              <w:t>D</w:t>
            </w:r>
            <w:r w:rsidR="00842547">
              <w:rPr>
                <w:sz w:val="20"/>
                <w:szCs w:val="20"/>
              </w:rPr>
              <w:t>3</w:t>
            </w:r>
            <w:r w:rsidRPr="000505B8">
              <w:rPr>
                <w:sz w:val="20"/>
                <w:szCs w:val="20"/>
              </w:rPr>
              <w:t>-K</w:t>
            </w:r>
            <w:r w:rsidR="00842547">
              <w:rPr>
                <w:sz w:val="20"/>
                <w:szCs w:val="20"/>
              </w:rPr>
              <w:t>3</w:t>
            </w:r>
            <w:r w:rsidRPr="000505B8">
              <w:rPr>
                <w:sz w:val="20"/>
                <w:szCs w:val="20"/>
              </w:rPr>
              <w:t>: Realiseert een 3D object via digitale aansturing</w:t>
            </w:r>
          </w:p>
        </w:tc>
      </w:tr>
      <w:tr w:rsidR="00C75420" w14:paraId="252BF0A2" w14:textId="77777777" w:rsidTr="00C75420">
        <w:trPr>
          <w:trHeight w:val="127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746A6F93" w14:textId="77777777" w:rsidR="00C75420" w:rsidRPr="00367767" w:rsidRDefault="00C75420" w:rsidP="00DD21D3">
            <w:pPr>
              <w:rPr>
                <w:rFonts w:asciiTheme="minorHAnsi" w:hAnsiTheme="minorHAnsi"/>
                <w:szCs w:val="18"/>
              </w:rPr>
            </w:pPr>
            <w:r w:rsidRPr="00367767">
              <w:rPr>
                <w:rFonts w:asciiTheme="minorHAnsi" w:hAnsiTheme="minorHAnsi"/>
                <w:szCs w:val="18"/>
              </w:rPr>
              <w:t>Werkprocessen: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32476206" w14:textId="634744FB" w:rsidR="00C75420" w:rsidRDefault="00C75420" w:rsidP="00DD21D3">
            <w:pPr>
              <w:pStyle w:val="NoSpacing"/>
              <w:rPr>
                <w:sz w:val="20"/>
                <w:szCs w:val="20"/>
              </w:rPr>
            </w:pPr>
            <w:r w:rsidRPr="00227E0B">
              <w:rPr>
                <w:sz w:val="20"/>
                <w:szCs w:val="20"/>
              </w:rPr>
              <w:t>D</w:t>
            </w:r>
            <w:r w:rsidR="00842547">
              <w:rPr>
                <w:sz w:val="20"/>
                <w:szCs w:val="20"/>
              </w:rPr>
              <w:t>3</w:t>
            </w:r>
            <w:r w:rsidRPr="00227E0B">
              <w:rPr>
                <w:sz w:val="20"/>
                <w:szCs w:val="20"/>
              </w:rPr>
              <w:t>-K</w:t>
            </w:r>
            <w:r w:rsidR="00842547">
              <w:rPr>
                <w:sz w:val="20"/>
                <w:szCs w:val="20"/>
              </w:rPr>
              <w:t>3</w:t>
            </w:r>
            <w:r w:rsidRPr="00227E0B">
              <w:rPr>
                <w:sz w:val="20"/>
                <w:szCs w:val="20"/>
              </w:rPr>
              <w:t>-W1: Maakt een 3D ontwerp voor digitale productie</w:t>
            </w:r>
          </w:p>
          <w:p w14:paraId="77885153" w14:textId="66684BD0" w:rsidR="00C75420" w:rsidRDefault="00C75420" w:rsidP="00DD21D3">
            <w:pPr>
              <w:pStyle w:val="NoSpacing"/>
              <w:rPr>
                <w:sz w:val="20"/>
                <w:szCs w:val="20"/>
              </w:rPr>
            </w:pPr>
            <w:r w:rsidRPr="001F4419">
              <w:rPr>
                <w:sz w:val="20"/>
                <w:szCs w:val="20"/>
              </w:rPr>
              <w:t>D</w:t>
            </w:r>
            <w:r w:rsidR="00842547">
              <w:rPr>
                <w:sz w:val="20"/>
                <w:szCs w:val="20"/>
              </w:rPr>
              <w:t>3</w:t>
            </w:r>
            <w:r w:rsidRPr="001F4419">
              <w:rPr>
                <w:sz w:val="20"/>
                <w:szCs w:val="20"/>
              </w:rPr>
              <w:t>-K</w:t>
            </w:r>
            <w:r w:rsidR="00842547">
              <w:rPr>
                <w:sz w:val="20"/>
                <w:szCs w:val="20"/>
              </w:rPr>
              <w:t>3</w:t>
            </w:r>
            <w:r w:rsidRPr="001F4419">
              <w:rPr>
                <w:sz w:val="20"/>
                <w:szCs w:val="20"/>
              </w:rPr>
              <w:t>-W2: Realiseert het 3D object door digitale aansturing</w:t>
            </w:r>
          </w:p>
          <w:p w14:paraId="43A4D27D" w14:textId="332AB5D7" w:rsidR="00C75420" w:rsidRPr="0012665F" w:rsidRDefault="00C75420" w:rsidP="00DD21D3">
            <w:pPr>
              <w:pStyle w:val="NoSpacing"/>
              <w:rPr>
                <w:sz w:val="20"/>
                <w:szCs w:val="20"/>
              </w:rPr>
            </w:pPr>
            <w:r w:rsidRPr="005A3927">
              <w:rPr>
                <w:sz w:val="20"/>
                <w:szCs w:val="20"/>
              </w:rPr>
              <w:t>D</w:t>
            </w:r>
            <w:r w:rsidR="00842547">
              <w:rPr>
                <w:sz w:val="20"/>
                <w:szCs w:val="20"/>
              </w:rPr>
              <w:t>3</w:t>
            </w:r>
            <w:r w:rsidRPr="005A3927">
              <w:rPr>
                <w:sz w:val="20"/>
                <w:szCs w:val="20"/>
              </w:rPr>
              <w:t>-K</w:t>
            </w:r>
            <w:r w:rsidR="00842547">
              <w:rPr>
                <w:sz w:val="20"/>
                <w:szCs w:val="20"/>
              </w:rPr>
              <w:t>3</w:t>
            </w:r>
            <w:r w:rsidRPr="005A3927">
              <w:rPr>
                <w:sz w:val="20"/>
                <w:szCs w:val="20"/>
              </w:rPr>
              <w:t>-W3: Rondt de digitale 3D realisatie af</w:t>
            </w:r>
          </w:p>
        </w:tc>
      </w:tr>
      <w:tr w:rsidR="00C75420" w14:paraId="2809A539" w14:textId="77777777" w:rsidTr="00C75420">
        <w:trPr>
          <w:trHeight w:val="127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21BB4DEC" w14:textId="77777777" w:rsidR="00C75420" w:rsidRPr="00367767" w:rsidRDefault="00C75420" w:rsidP="00DD21D3">
            <w:pPr>
              <w:rPr>
                <w:rFonts w:asciiTheme="minorHAnsi" w:hAnsiTheme="minorHAnsi"/>
                <w:szCs w:val="18"/>
              </w:rPr>
            </w:pPr>
            <w:r w:rsidRPr="00367767">
              <w:rPr>
                <w:rFonts w:asciiTheme="minorHAnsi" w:hAnsiTheme="minorHAnsi"/>
                <w:szCs w:val="18"/>
              </w:rPr>
              <w:t>Examen is gepland in: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29A90CC2" w14:textId="77777777" w:rsidR="00C75420" w:rsidRDefault="00C75420" w:rsidP="00DD21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Portfolio:</w:t>
            </w:r>
          </w:p>
          <w:p w14:paraId="555B46E4" w14:textId="77777777" w:rsidR="00C75420" w:rsidRDefault="00C75420" w:rsidP="00DD21D3">
            <w:pPr>
              <w:pStyle w:val="NoSpacing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opdrachten gedurende de lesperiode</w:t>
            </w:r>
          </w:p>
          <w:p w14:paraId="29BB7F8E" w14:textId="77777777" w:rsidR="00C75420" w:rsidRDefault="00C75420" w:rsidP="00DD21D3">
            <w:pPr>
              <w:pStyle w:val="NoSpacing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beoordelingen bij oplevering van de opdracht (onderdelen o.a.: product, uitleg)</w:t>
            </w:r>
          </w:p>
          <w:p w14:paraId="1919458D" w14:textId="77777777" w:rsidR="00C75420" w:rsidRDefault="00C75420" w:rsidP="00DD21D3">
            <w:pPr>
              <w:pStyle w:val="NoSpacing"/>
              <w:rPr>
                <w:sz w:val="20"/>
                <w:szCs w:val="20"/>
              </w:rPr>
            </w:pPr>
          </w:p>
          <w:p w14:paraId="798DF954" w14:textId="77777777" w:rsidR="00C75420" w:rsidRDefault="00C75420" w:rsidP="00DD21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Videopresentatie: </w:t>
            </w:r>
          </w:p>
          <w:p w14:paraId="56A2F3D1" w14:textId="77777777" w:rsidR="00C75420" w:rsidRDefault="00C75420" w:rsidP="00DD21D3">
            <w:pPr>
              <w:pStyle w:val="NoSpacing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 het einde van de lesperiode</w:t>
            </w:r>
          </w:p>
          <w:p w14:paraId="44706CC5" w14:textId="77777777" w:rsidR="00C75420" w:rsidRPr="008C6956" w:rsidRDefault="00C75420" w:rsidP="00DD21D3">
            <w:pPr>
              <w:pStyle w:val="NoSpacing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8C6956">
              <w:rPr>
                <w:sz w:val="20"/>
                <w:szCs w:val="20"/>
              </w:rPr>
              <w:t>pdracht 3D object: week vooraf aan de presentatie.</w:t>
            </w:r>
          </w:p>
        </w:tc>
      </w:tr>
      <w:tr w:rsidR="00C75420" w14:paraId="2F52E8F1" w14:textId="77777777" w:rsidTr="00C75420">
        <w:trPr>
          <w:trHeight w:val="127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15144584" w14:textId="77777777" w:rsidR="00C75420" w:rsidRPr="00367767" w:rsidRDefault="00C75420" w:rsidP="00DD21D3">
            <w:pPr>
              <w:rPr>
                <w:rFonts w:asciiTheme="minorHAnsi" w:hAnsiTheme="minorHAnsi"/>
                <w:szCs w:val="18"/>
              </w:rPr>
            </w:pPr>
            <w:r w:rsidRPr="00367767">
              <w:rPr>
                <w:rFonts w:asciiTheme="minorHAnsi" w:hAnsiTheme="minorHAnsi"/>
                <w:szCs w:val="18"/>
              </w:rPr>
              <w:t>Duur van het examen: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45BB8935" w14:textId="77777777" w:rsidR="00C75420" w:rsidRDefault="00C75420" w:rsidP="00DD21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Portfolio:</w:t>
            </w:r>
          </w:p>
          <w:p w14:paraId="468B8F32" w14:textId="70DC03D2" w:rsidR="00C75420" w:rsidRDefault="00C75420" w:rsidP="00DD21D3">
            <w:pPr>
              <w:pStyle w:val="NoSpacing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opdrachten zijn realiseerbaar in ca </w:t>
            </w:r>
            <w:r w:rsidR="00842547">
              <w:rPr>
                <w:sz w:val="20"/>
                <w:szCs w:val="20"/>
              </w:rPr>
              <w:t>3,</w:t>
            </w:r>
            <w:r>
              <w:rPr>
                <w:sz w:val="20"/>
                <w:szCs w:val="20"/>
              </w:rPr>
              <w:t>5 uur</w:t>
            </w:r>
          </w:p>
          <w:p w14:paraId="73013BF1" w14:textId="77777777" w:rsidR="00C75420" w:rsidRDefault="00C75420" w:rsidP="00DD21D3">
            <w:pPr>
              <w:pStyle w:val="NoSpacing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werken aan opdrachten thuis en op school</w:t>
            </w:r>
          </w:p>
          <w:p w14:paraId="11657108" w14:textId="77777777" w:rsidR="00C75420" w:rsidRDefault="00C75420" w:rsidP="00DD21D3">
            <w:pPr>
              <w:pStyle w:val="NoSpacing"/>
              <w:rPr>
                <w:sz w:val="20"/>
                <w:szCs w:val="20"/>
              </w:rPr>
            </w:pPr>
          </w:p>
          <w:p w14:paraId="7BAE09B5" w14:textId="77777777" w:rsidR="00C75420" w:rsidRDefault="00C75420" w:rsidP="00DD21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Videopresentatie: </w:t>
            </w:r>
          </w:p>
          <w:p w14:paraId="5EB761BC" w14:textId="77777777" w:rsidR="00C75420" w:rsidRPr="008C6956" w:rsidRDefault="00C75420" w:rsidP="00DD21D3">
            <w:pPr>
              <w:pStyle w:val="NoSpacing"/>
              <w:numPr>
                <w:ilvl w:val="0"/>
                <w:numId w:val="17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voorbereiding is thuis; </w:t>
            </w:r>
          </w:p>
          <w:p w14:paraId="3C2D423D" w14:textId="77777777" w:rsidR="00C75420" w:rsidRPr="0012665F" w:rsidRDefault="00C75420" w:rsidP="00DD21D3">
            <w:pPr>
              <w:pStyle w:val="NoSpacing"/>
              <w:numPr>
                <w:ilvl w:val="0"/>
                <w:numId w:val="17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 videopresentatie moet tussen 3 en 10 minuten duren</w:t>
            </w:r>
          </w:p>
        </w:tc>
      </w:tr>
      <w:tr w:rsidR="00C75420" w14:paraId="65A11AD8" w14:textId="77777777" w:rsidTr="00C75420">
        <w:trPr>
          <w:trHeight w:val="127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1ABF23AB" w14:textId="77777777" w:rsidR="00C75420" w:rsidRPr="00367767" w:rsidRDefault="00C75420" w:rsidP="00DD21D3">
            <w:pPr>
              <w:rPr>
                <w:rFonts w:asciiTheme="minorHAnsi" w:hAnsiTheme="minorHAnsi"/>
                <w:szCs w:val="18"/>
              </w:rPr>
            </w:pPr>
            <w:r w:rsidRPr="00367767">
              <w:rPr>
                <w:rFonts w:asciiTheme="minorHAnsi" w:hAnsiTheme="minorHAnsi"/>
                <w:szCs w:val="18"/>
              </w:rPr>
              <w:t>Examenlocatie: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31C820DA" w14:textId="77777777" w:rsidR="00C75420" w:rsidRPr="00367767" w:rsidRDefault="00C75420" w:rsidP="00DD21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KML-ICT</w:t>
            </w:r>
          </w:p>
        </w:tc>
      </w:tr>
      <w:tr w:rsidR="00C75420" w:rsidRPr="00757E33" w14:paraId="69226146" w14:textId="77777777" w:rsidTr="00C75420">
        <w:trPr>
          <w:trHeight w:val="127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708FAD87" w14:textId="77777777" w:rsidR="00C75420" w:rsidRPr="00367767" w:rsidRDefault="00C75420" w:rsidP="00DD21D3">
            <w:pPr>
              <w:rPr>
                <w:rFonts w:asciiTheme="minorHAnsi" w:hAnsiTheme="minorHAnsi"/>
                <w:szCs w:val="18"/>
              </w:rPr>
            </w:pPr>
            <w:r w:rsidRPr="00367767">
              <w:rPr>
                <w:rFonts w:asciiTheme="minorHAnsi" w:hAnsiTheme="minorHAnsi"/>
                <w:szCs w:val="18"/>
              </w:rPr>
              <w:t>Resultaat: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530104CF" w14:textId="77777777" w:rsidR="00C75420" w:rsidRPr="00367767" w:rsidRDefault="00C75420" w:rsidP="00DD21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Cijfer 1 tot en met 10, afgerond, geen decimalen</w:t>
            </w:r>
          </w:p>
        </w:tc>
      </w:tr>
      <w:tr w:rsidR="00C75420" w:rsidRPr="00440FDB" w14:paraId="109A3153" w14:textId="77777777" w:rsidTr="00C75420">
        <w:trPr>
          <w:trHeight w:val="127"/>
        </w:trPr>
        <w:tc>
          <w:tcPr>
            <w:tcW w:w="280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66FA9FBB" w14:textId="77777777" w:rsidR="00C75420" w:rsidRPr="00367767" w:rsidRDefault="00C75420" w:rsidP="00DD21D3">
            <w:pPr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Slaag-/zakbeslissing:</w:t>
            </w:r>
          </w:p>
        </w:tc>
        <w:tc>
          <w:tcPr>
            <w:tcW w:w="651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</w:tcPr>
          <w:p w14:paraId="37CEB8F4" w14:textId="3A6878B0" w:rsidR="00C75420" w:rsidRPr="00440FDB" w:rsidRDefault="00DD6D13" w:rsidP="00DD6D13">
            <w:pPr>
              <w:pStyle w:val="ListParagraph"/>
              <w:autoSpaceDE w:val="0"/>
              <w:autoSpaceDN w:val="0"/>
              <w:adjustRightInd w:val="0"/>
              <w:ind w:left="705"/>
              <w:rPr>
                <w:rFonts w:ascii="Calibri" w:hAnsi="Calibri" w:cs="Calibri"/>
                <w:lang w:eastAsia="nl-NL"/>
              </w:rPr>
            </w:pPr>
            <w:r>
              <w:rPr>
                <w:rFonts w:ascii="Calibri" w:hAnsi="Calibri" w:cs="Calibri"/>
                <w:lang w:eastAsia="nl-NL"/>
              </w:rPr>
              <w:t>Voldoende!</w:t>
            </w:r>
          </w:p>
        </w:tc>
      </w:tr>
    </w:tbl>
    <w:p w14:paraId="0662F7FA" w14:textId="77777777" w:rsidR="00C75420" w:rsidRPr="00F45FEB" w:rsidRDefault="00C75420" w:rsidP="00C75420">
      <w:pPr>
        <w:spacing w:line="360" w:lineRule="auto"/>
        <w:rPr>
          <w:rFonts w:ascii="Verdana" w:hAnsi="Verdana"/>
          <w:sz w:val="2"/>
          <w:szCs w:val="2"/>
        </w:rPr>
      </w:pPr>
    </w:p>
    <w:p w14:paraId="03B274EB" w14:textId="77777777" w:rsidR="00CD2C23" w:rsidRPr="00F45FEB" w:rsidRDefault="00CD2C23" w:rsidP="00F45FEB">
      <w:pPr>
        <w:spacing w:line="360" w:lineRule="auto"/>
        <w:rPr>
          <w:rFonts w:ascii="Verdana" w:hAnsi="Verdana"/>
          <w:sz w:val="2"/>
          <w:szCs w:val="2"/>
        </w:rPr>
      </w:pPr>
    </w:p>
    <w:sectPr w:rsidR="00CD2C23" w:rsidRPr="00F45FEB" w:rsidSect="00DB329D">
      <w:headerReference w:type="default" r:id="rId11"/>
      <w:footerReference w:type="even" r:id="rId12"/>
      <w:footerReference w:type="default" r:id="rId13"/>
      <w:pgSz w:w="11907" w:h="16840" w:code="9"/>
      <w:pgMar w:top="281" w:right="1418" w:bottom="709" w:left="1418" w:header="340" w:footer="340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0E68B" w14:textId="77777777" w:rsidR="009F2389" w:rsidRDefault="009F2389">
      <w:r>
        <w:separator/>
      </w:r>
    </w:p>
  </w:endnote>
  <w:endnote w:type="continuationSeparator" w:id="0">
    <w:p w14:paraId="76A3A0FC" w14:textId="77777777" w:rsidR="009F2389" w:rsidRDefault="009F2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eSansCorrespondence">
    <w:altName w:val="Times New Roman"/>
    <w:charset w:val="00"/>
    <w:family w:val="auto"/>
    <w:pitch w:val="variable"/>
    <w:sig w:usb0="00000001" w:usb1="00000040" w:usb2="0000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SerifCorrespondence">
    <w:altName w:val="Times New Roman"/>
    <w:charset w:val="00"/>
    <w:family w:val="auto"/>
    <w:pitch w:val="variable"/>
    <w:sig w:usb0="00000001" w:usb1="0000004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A8F44" w14:textId="77777777" w:rsidR="00126383" w:rsidRDefault="001263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2D72926" w14:textId="77777777" w:rsidR="00126383" w:rsidRDefault="001263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DDA3F" w14:textId="77777777" w:rsidR="00126383" w:rsidRDefault="001263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326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CA8738" w14:textId="77777777" w:rsidR="002F54B2" w:rsidRDefault="002F54B2" w:rsidP="002F54B2">
    <w:pPr>
      <w:pStyle w:val="Footer"/>
      <w:ind w:right="360"/>
      <w:rPr>
        <w:rFonts w:asciiTheme="minorHAnsi" w:hAnsiTheme="minorHAnsi"/>
        <w:sz w:val="18"/>
      </w:rPr>
    </w:pPr>
    <w:r w:rsidRPr="007C08C9">
      <w:rPr>
        <w:rFonts w:asciiTheme="minorHAnsi" w:hAnsiTheme="minorHAnsi"/>
        <w:sz w:val="18"/>
      </w:rPr>
      <w:t>* Bij wijzigingen in deze bijlage StOER vervalt deze versie en wordt een nieuwe versie vastgesteld door de IEC</w:t>
    </w:r>
  </w:p>
  <w:p w14:paraId="65B22B22" w14:textId="77777777" w:rsidR="002F54B2" w:rsidRDefault="002F54B2" w:rsidP="0084326F">
    <w:pPr>
      <w:pStyle w:val="Footer"/>
      <w:ind w:right="360"/>
      <w:rPr>
        <w:rFonts w:asciiTheme="minorHAnsi" w:hAnsiTheme="minorHAnsi"/>
        <w:sz w:val="18"/>
      </w:rPr>
    </w:pPr>
  </w:p>
  <w:p w14:paraId="7F2DB59A" w14:textId="4C417C21" w:rsidR="00126383" w:rsidRPr="0029241F" w:rsidRDefault="0029241F" w:rsidP="0029241F">
    <w:pPr>
      <w:pStyle w:val="Footer"/>
      <w:ind w:right="360"/>
      <w:rPr>
        <w:rFonts w:asciiTheme="minorHAnsi" w:hAnsiTheme="minorHAnsi" w:cstheme="minorHAnsi"/>
        <w:sz w:val="18"/>
        <w:szCs w:val="18"/>
      </w:rPr>
    </w:pPr>
    <w:r w:rsidRPr="0029241F">
      <w:rPr>
        <w:rFonts w:asciiTheme="minorHAnsi" w:hAnsiTheme="minorHAnsi" w:cstheme="minorHAnsi"/>
        <w:sz w:val="18"/>
        <w:szCs w:val="18"/>
      </w:rPr>
      <w:fldChar w:fldCharType="begin"/>
    </w:r>
    <w:r w:rsidRPr="0029241F">
      <w:rPr>
        <w:rFonts w:asciiTheme="minorHAnsi" w:hAnsiTheme="minorHAnsi" w:cstheme="minorHAnsi"/>
        <w:sz w:val="18"/>
        <w:szCs w:val="18"/>
      </w:rPr>
      <w:instrText xml:space="preserve"> FILENAME </w:instrText>
    </w:r>
    <w:r w:rsidRPr="0029241F">
      <w:rPr>
        <w:rFonts w:asciiTheme="minorHAnsi" w:hAnsiTheme="minorHAnsi" w:cstheme="minorHAnsi"/>
        <w:sz w:val="18"/>
        <w:szCs w:val="18"/>
      </w:rPr>
      <w:fldChar w:fldCharType="separate"/>
    </w:r>
    <w:r w:rsidR="001F4EEF">
      <w:rPr>
        <w:rFonts w:asciiTheme="minorHAnsi" w:hAnsiTheme="minorHAnsi" w:cstheme="minorHAnsi"/>
        <w:noProof/>
        <w:sz w:val="18"/>
        <w:szCs w:val="18"/>
      </w:rPr>
      <w:t>KzD k0355 DP3D - StOER v0 - sj2021ev - IC.docx</w:t>
    </w:r>
    <w:r w:rsidRPr="0029241F">
      <w:rPr>
        <w:rFonts w:asciiTheme="minorHAnsi" w:hAnsiTheme="minorHAnsi" w:cstheme="minorHAnsi"/>
        <w:sz w:val="18"/>
        <w:szCs w:val="18"/>
      </w:rPr>
      <w:fldChar w:fldCharType="end"/>
    </w:r>
    <w:r w:rsidRPr="0029241F">
      <w:rPr>
        <w:rFonts w:asciiTheme="minorHAnsi" w:hAnsiTheme="minorHAnsi" w:cstheme="minorHAnsi"/>
        <w:b/>
        <w:bCs/>
        <w:color w:val="0F4DBC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7FDA" w14:textId="77777777" w:rsidR="009F2389" w:rsidRDefault="009F2389">
      <w:r>
        <w:separator/>
      </w:r>
    </w:p>
  </w:footnote>
  <w:footnote w:type="continuationSeparator" w:id="0">
    <w:p w14:paraId="4093A1DF" w14:textId="77777777" w:rsidR="009F2389" w:rsidRDefault="009F2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1019" w14:textId="77777777" w:rsidR="00126383" w:rsidRDefault="00DB329D" w:rsidP="007D45E1">
    <w:pPr>
      <w:pStyle w:val="Header"/>
      <w:jc w:val="right"/>
    </w:pPr>
    <w:r>
      <w:rPr>
        <w:noProof/>
        <w:lang w:eastAsia="nl-NL"/>
      </w:rPr>
      <w:drawing>
        <wp:inline distT="0" distB="0" distL="0" distR="0" wp14:anchorId="25C29C1B" wp14:editId="35EB6C2F">
          <wp:extent cx="1076325" cy="542468"/>
          <wp:effectExtent l="0" t="0" r="0" b="0"/>
          <wp:docPr id="1" name="Afbeelding 1" descr="\\VPDA001.teraa.local\Persoonlijk\husa\Documenten\My Pictures\logo's ter aa\ROC%20logo%20college%20-%20i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VPDA001.teraa.local\Persoonlijk\husa\Documenten\My Pictures\logo's ter aa\ROC%20logo%20college%20-%20ic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42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6D92A8" w14:textId="77777777" w:rsidR="00F45FEB" w:rsidRPr="00DB329D" w:rsidRDefault="00F45FEB" w:rsidP="007D45E1">
    <w:pPr>
      <w:pStyle w:val="Header"/>
      <w:jc w:val="right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19E84DA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 w15:restartNumberingAfterBreak="0">
    <w:nsid w:val="0593174C"/>
    <w:multiLevelType w:val="hybridMultilevel"/>
    <w:tmpl w:val="E8AA65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094B72"/>
    <w:multiLevelType w:val="hybridMultilevel"/>
    <w:tmpl w:val="3C86649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B28D4"/>
    <w:multiLevelType w:val="hybridMultilevel"/>
    <w:tmpl w:val="62D282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57FB"/>
    <w:multiLevelType w:val="hybridMultilevel"/>
    <w:tmpl w:val="3990B998"/>
    <w:lvl w:ilvl="0" w:tplc="F8963E74">
      <w:start w:val="1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EB5B2C"/>
    <w:multiLevelType w:val="hybridMultilevel"/>
    <w:tmpl w:val="E9669F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B2852"/>
    <w:multiLevelType w:val="hybridMultilevel"/>
    <w:tmpl w:val="489C1966"/>
    <w:lvl w:ilvl="0" w:tplc="6CAA416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eSansCorrespondence" w:eastAsia="Times New Roman" w:hAnsi="TheSansCorrespondenc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B26B3"/>
    <w:multiLevelType w:val="hybridMultilevel"/>
    <w:tmpl w:val="D4E271B0"/>
    <w:lvl w:ilvl="0" w:tplc="E2B00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B6779"/>
    <w:multiLevelType w:val="hybridMultilevel"/>
    <w:tmpl w:val="C0680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737BF"/>
    <w:multiLevelType w:val="hybridMultilevel"/>
    <w:tmpl w:val="58AAF04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330CA7"/>
    <w:multiLevelType w:val="hybridMultilevel"/>
    <w:tmpl w:val="06DC711C"/>
    <w:lvl w:ilvl="0" w:tplc="A90A725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A48E8"/>
    <w:multiLevelType w:val="hybridMultilevel"/>
    <w:tmpl w:val="3D7E9EDE"/>
    <w:lvl w:ilvl="0" w:tplc="75B4EC1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eSerifCorrespondence" w:eastAsia="Times New Roman" w:hAnsi="TheSerifCorrespondenc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8487A"/>
    <w:multiLevelType w:val="hybridMultilevel"/>
    <w:tmpl w:val="6AB4DAF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BE00B1"/>
    <w:multiLevelType w:val="singleLevel"/>
    <w:tmpl w:val="633ED664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4" w15:restartNumberingAfterBreak="0">
    <w:nsid w:val="5B256A99"/>
    <w:multiLevelType w:val="hybridMultilevel"/>
    <w:tmpl w:val="386AC156"/>
    <w:lvl w:ilvl="0" w:tplc="01487D10">
      <w:numFmt w:val="bullet"/>
      <w:lvlText w:val="-"/>
      <w:lvlJc w:val="left"/>
      <w:pPr>
        <w:ind w:left="720" w:hanging="360"/>
      </w:pPr>
      <w:rPr>
        <w:rFonts w:ascii="TheSerifCorrespondence" w:eastAsia="Times New Roman" w:hAnsi="TheSerifCorrespondence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E7DA8"/>
    <w:multiLevelType w:val="hybridMultilevel"/>
    <w:tmpl w:val="B4745776"/>
    <w:lvl w:ilvl="0" w:tplc="D390CE86">
      <w:numFmt w:val="bullet"/>
      <w:lvlText w:val="•"/>
      <w:lvlJc w:val="left"/>
      <w:pPr>
        <w:ind w:left="705" w:hanging="705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0871BB"/>
    <w:multiLevelType w:val="hybridMultilevel"/>
    <w:tmpl w:val="8D961A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E3B4F"/>
    <w:multiLevelType w:val="hybridMultilevel"/>
    <w:tmpl w:val="38CAEEDE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979DA"/>
    <w:multiLevelType w:val="hybridMultilevel"/>
    <w:tmpl w:val="A4C0D8EE"/>
    <w:lvl w:ilvl="0" w:tplc="E2B00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A34C1"/>
    <w:multiLevelType w:val="hybridMultilevel"/>
    <w:tmpl w:val="1548DFF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6"/>
  </w:num>
  <w:num w:numId="5">
    <w:abstractNumId w:val="10"/>
  </w:num>
  <w:num w:numId="6">
    <w:abstractNumId w:val="14"/>
  </w:num>
  <w:num w:numId="7">
    <w:abstractNumId w:val="9"/>
  </w:num>
  <w:num w:numId="8">
    <w:abstractNumId w:val="5"/>
  </w:num>
  <w:num w:numId="9">
    <w:abstractNumId w:val="3"/>
  </w:num>
  <w:num w:numId="10">
    <w:abstractNumId w:val="16"/>
  </w:num>
  <w:num w:numId="11">
    <w:abstractNumId w:val="17"/>
  </w:num>
  <w:num w:numId="12">
    <w:abstractNumId w:val="19"/>
  </w:num>
  <w:num w:numId="13">
    <w:abstractNumId w:val="18"/>
  </w:num>
  <w:num w:numId="14">
    <w:abstractNumId w:val="7"/>
  </w:num>
  <w:num w:numId="15">
    <w:abstractNumId w:val="12"/>
  </w:num>
  <w:num w:numId="16">
    <w:abstractNumId w:val="2"/>
  </w:num>
  <w:num w:numId="17">
    <w:abstractNumId w:val="4"/>
  </w:num>
  <w:num w:numId="18">
    <w:abstractNumId w:val="15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29"/>
    <w:rsid w:val="00002E22"/>
    <w:rsid w:val="00017627"/>
    <w:rsid w:val="00043D54"/>
    <w:rsid w:val="000474DE"/>
    <w:rsid w:val="000505B8"/>
    <w:rsid w:val="0005454A"/>
    <w:rsid w:val="00054825"/>
    <w:rsid w:val="00056268"/>
    <w:rsid w:val="00073ADE"/>
    <w:rsid w:val="000769DA"/>
    <w:rsid w:val="000948C1"/>
    <w:rsid w:val="000A32F3"/>
    <w:rsid w:val="000C26FC"/>
    <w:rsid w:val="000C31DA"/>
    <w:rsid w:val="000D12A7"/>
    <w:rsid w:val="000E6789"/>
    <w:rsid w:val="000F4E20"/>
    <w:rsid w:val="000F52BD"/>
    <w:rsid w:val="000F5528"/>
    <w:rsid w:val="000F567A"/>
    <w:rsid w:val="00102A57"/>
    <w:rsid w:val="00115F7A"/>
    <w:rsid w:val="00117764"/>
    <w:rsid w:val="00121435"/>
    <w:rsid w:val="00123E7E"/>
    <w:rsid w:val="00126383"/>
    <w:rsid w:val="0012665F"/>
    <w:rsid w:val="00137E89"/>
    <w:rsid w:val="001510A0"/>
    <w:rsid w:val="00157C92"/>
    <w:rsid w:val="00170EC5"/>
    <w:rsid w:val="00183A23"/>
    <w:rsid w:val="0019071A"/>
    <w:rsid w:val="00193964"/>
    <w:rsid w:val="001A2AE4"/>
    <w:rsid w:val="001A61B4"/>
    <w:rsid w:val="001B3F03"/>
    <w:rsid w:val="001E1F41"/>
    <w:rsid w:val="001F249C"/>
    <w:rsid w:val="001F4419"/>
    <w:rsid w:val="001F4EEF"/>
    <w:rsid w:val="00201C51"/>
    <w:rsid w:val="0020652F"/>
    <w:rsid w:val="0021091E"/>
    <w:rsid w:val="00210FD4"/>
    <w:rsid w:val="00214DD3"/>
    <w:rsid w:val="00227E0B"/>
    <w:rsid w:val="00230866"/>
    <w:rsid w:val="00232409"/>
    <w:rsid w:val="00241224"/>
    <w:rsid w:val="00255D18"/>
    <w:rsid w:val="00264084"/>
    <w:rsid w:val="0029241F"/>
    <w:rsid w:val="0029685F"/>
    <w:rsid w:val="002A072D"/>
    <w:rsid w:val="002A1270"/>
    <w:rsid w:val="002A6544"/>
    <w:rsid w:val="002C69AE"/>
    <w:rsid w:val="002C6AEE"/>
    <w:rsid w:val="002D08D7"/>
    <w:rsid w:val="002D69D7"/>
    <w:rsid w:val="002E2C0F"/>
    <w:rsid w:val="002E6303"/>
    <w:rsid w:val="002F32FD"/>
    <w:rsid w:val="002F39A7"/>
    <w:rsid w:val="002F54B2"/>
    <w:rsid w:val="003065D7"/>
    <w:rsid w:val="00325487"/>
    <w:rsid w:val="00330677"/>
    <w:rsid w:val="00332134"/>
    <w:rsid w:val="003414A7"/>
    <w:rsid w:val="003418B8"/>
    <w:rsid w:val="00344F4A"/>
    <w:rsid w:val="00351CD2"/>
    <w:rsid w:val="0035612F"/>
    <w:rsid w:val="0036005E"/>
    <w:rsid w:val="0037072A"/>
    <w:rsid w:val="003A0382"/>
    <w:rsid w:val="003B5BE9"/>
    <w:rsid w:val="003C73A9"/>
    <w:rsid w:val="00403681"/>
    <w:rsid w:val="00410048"/>
    <w:rsid w:val="004113B8"/>
    <w:rsid w:val="0042798A"/>
    <w:rsid w:val="00436F9F"/>
    <w:rsid w:val="00440601"/>
    <w:rsid w:val="00462572"/>
    <w:rsid w:val="00463337"/>
    <w:rsid w:val="0049136C"/>
    <w:rsid w:val="004A46D2"/>
    <w:rsid w:val="004A5D56"/>
    <w:rsid w:val="004B320E"/>
    <w:rsid w:val="004B48FC"/>
    <w:rsid w:val="004C29DB"/>
    <w:rsid w:val="004C4C42"/>
    <w:rsid w:val="004C5233"/>
    <w:rsid w:val="004D404E"/>
    <w:rsid w:val="0050224B"/>
    <w:rsid w:val="00503FD0"/>
    <w:rsid w:val="0051093A"/>
    <w:rsid w:val="00523B70"/>
    <w:rsid w:val="005249C9"/>
    <w:rsid w:val="00537EE4"/>
    <w:rsid w:val="00543964"/>
    <w:rsid w:val="005673FA"/>
    <w:rsid w:val="00572A17"/>
    <w:rsid w:val="0057568D"/>
    <w:rsid w:val="00577989"/>
    <w:rsid w:val="0059182C"/>
    <w:rsid w:val="00597720"/>
    <w:rsid w:val="005A3927"/>
    <w:rsid w:val="005A3DC8"/>
    <w:rsid w:val="005B017B"/>
    <w:rsid w:val="005B0963"/>
    <w:rsid w:val="005B14DD"/>
    <w:rsid w:val="005B185E"/>
    <w:rsid w:val="005C0632"/>
    <w:rsid w:val="005E0BD9"/>
    <w:rsid w:val="005F2911"/>
    <w:rsid w:val="005F6D24"/>
    <w:rsid w:val="00600CFC"/>
    <w:rsid w:val="00634450"/>
    <w:rsid w:val="00637B4C"/>
    <w:rsid w:val="00643132"/>
    <w:rsid w:val="00685475"/>
    <w:rsid w:val="00690441"/>
    <w:rsid w:val="00691917"/>
    <w:rsid w:val="00697047"/>
    <w:rsid w:val="0069795C"/>
    <w:rsid w:val="006A0639"/>
    <w:rsid w:val="006B2150"/>
    <w:rsid w:val="006C7A50"/>
    <w:rsid w:val="006D0F44"/>
    <w:rsid w:val="006D1B70"/>
    <w:rsid w:val="006F718D"/>
    <w:rsid w:val="0070101B"/>
    <w:rsid w:val="0071573D"/>
    <w:rsid w:val="00717517"/>
    <w:rsid w:val="00717F86"/>
    <w:rsid w:val="00722ED9"/>
    <w:rsid w:val="0073410D"/>
    <w:rsid w:val="007418B3"/>
    <w:rsid w:val="00757E33"/>
    <w:rsid w:val="007617CE"/>
    <w:rsid w:val="00770A04"/>
    <w:rsid w:val="00790BF6"/>
    <w:rsid w:val="007950CD"/>
    <w:rsid w:val="007A4D9C"/>
    <w:rsid w:val="007B2829"/>
    <w:rsid w:val="007C1AB5"/>
    <w:rsid w:val="007C5E4F"/>
    <w:rsid w:val="007C71FA"/>
    <w:rsid w:val="007D45E1"/>
    <w:rsid w:val="007D6725"/>
    <w:rsid w:val="007D77E7"/>
    <w:rsid w:val="007F29F2"/>
    <w:rsid w:val="00811065"/>
    <w:rsid w:val="008228E1"/>
    <w:rsid w:val="008270C2"/>
    <w:rsid w:val="0083346B"/>
    <w:rsid w:val="008354CB"/>
    <w:rsid w:val="00842547"/>
    <w:rsid w:val="0084326F"/>
    <w:rsid w:val="00846509"/>
    <w:rsid w:val="008627C5"/>
    <w:rsid w:val="008642B7"/>
    <w:rsid w:val="00866ACB"/>
    <w:rsid w:val="00871BD8"/>
    <w:rsid w:val="00895E99"/>
    <w:rsid w:val="00896185"/>
    <w:rsid w:val="008A3BC3"/>
    <w:rsid w:val="008B38C3"/>
    <w:rsid w:val="008B4A03"/>
    <w:rsid w:val="008C4903"/>
    <w:rsid w:val="008C6956"/>
    <w:rsid w:val="008C7105"/>
    <w:rsid w:val="008D13F3"/>
    <w:rsid w:val="008D48BF"/>
    <w:rsid w:val="008D7631"/>
    <w:rsid w:val="008F4DFB"/>
    <w:rsid w:val="009071C3"/>
    <w:rsid w:val="009078F6"/>
    <w:rsid w:val="0091355E"/>
    <w:rsid w:val="00915885"/>
    <w:rsid w:val="009179D2"/>
    <w:rsid w:val="009444F1"/>
    <w:rsid w:val="00945AC5"/>
    <w:rsid w:val="0094668E"/>
    <w:rsid w:val="00957D54"/>
    <w:rsid w:val="00962CBB"/>
    <w:rsid w:val="00964F07"/>
    <w:rsid w:val="009674A2"/>
    <w:rsid w:val="009767B4"/>
    <w:rsid w:val="009A4C3B"/>
    <w:rsid w:val="009A678B"/>
    <w:rsid w:val="009B0E9D"/>
    <w:rsid w:val="009B623F"/>
    <w:rsid w:val="009C0B0D"/>
    <w:rsid w:val="009C5536"/>
    <w:rsid w:val="009D0345"/>
    <w:rsid w:val="009D54B4"/>
    <w:rsid w:val="009E1059"/>
    <w:rsid w:val="009E5074"/>
    <w:rsid w:val="009F2389"/>
    <w:rsid w:val="009F542A"/>
    <w:rsid w:val="00A0215B"/>
    <w:rsid w:val="00A14997"/>
    <w:rsid w:val="00A30684"/>
    <w:rsid w:val="00A46F9A"/>
    <w:rsid w:val="00A51DD8"/>
    <w:rsid w:val="00A51EC1"/>
    <w:rsid w:val="00A54A12"/>
    <w:rsid w:val="00A70FDA"/>
    <w:rsid w:val="00A71D8C"/>
    <w:rsid w:val="00A84149"/>
    <w:rsid w:val="00A87CBC"/>
    <w:rsid w:val="00A95CD4"/>
    <w:rsid w:val="00AA0E45"/>
    <w:rsid w:val="00AA0EF1"/>
    <w:rsid w:val="00AA155C"/>
    <w:rsid w:val="00AC127A"/>
    <w:rsid w:val="00AC6C66"/>
    <w:rsid w:val="00AC7D1B"/>
    <w:rsid w:val="00AD3237"/>
    <w:rsid w:val="00AE2B8A"/>
    <w:rsid w:val="00AE49F4"/>
    <w:rsid w:val="00B00E8A"/>
    <w:rsid w:val="00B023E5"/>
    <w:rsid w:val="00B05200"/>
    <w:rsid w:val="00B114AB"/>
    <w:rsid w:val="00B16E22"/>
    <w:rsid w:val="00B17166"/>
    <w:rsid w:val="00B17E5D"/>
    <w:rsid w:val="00B31B4A"/>
    <w:rsid w:val="00B32132"/>
    <w:rsid w:val="00B4177E"/>
    <w:rsid w:val="00B52829"/>
    <w:rsid w:val="00B56488"/>
    <w:rsid w:val="00B6407E"/>
    <w:rsid w:val="00BD1AAC"/>
    <w:rsid w:val="00BD3F14"/>
    <w:rsid w:val="00BE5891"/>
    <w:rsid w:val="00BE7725"/>
    <w:rsid w:val="00BF10A2"/>
    <w:rsid w:val="00BF3274"/>
    <w:rsid w:val="00BF475B"/>
    <w:rsid w:val="00C02938"/>
    <w:rsid w:val="00C45B44"/>
    <w:rsid w:val="00C75420"/>
    <w:rsid w:val="00C80C32"/>
    <w:rsid w:val="00C864F5"/>
    <w:rsid w:val="00C87620"/>
    <w:rsid w:val="00CB2132"/>
    <w:rsid w:val="00CB4CB4"/>
    <w:rsid w:val="00CD2C23"/>
    <w:rsid w:val="00CF3F91"/>
    <w:rsid w:val="00D05E05"/>
    <w:rsid w:val="00D076B3"/>
    <w:rsid w:val="00D07F35"/>
    <w:rsid w:val="00D169D3"/>
    <w:rsid w:val="00D221B6"/>
    <w:rsid w:val="00D44FB0"/>
    <w:rsid w:val="00D464DE"/>
    <w:rsid w:val="00D5411A"/>
    <w:rsid w:val="00D65ADF"/>
    <w:rsid w:val="00D65C60"/>
    <w:rsid w:val="00D71A2F"/>
    <w:rsid w:val="00D77892"/>
    <w:rsid w:val="00D86E9A"/>
    <w:rsid w:val="00DA7984"/>
    <w:rsid w:val="00DB329D"/>
    <w:rsid w:val="00DB5479"/>
    <w:rsid w:val="00DB5A6B"/>
    <w:rsid w:val="00DD6D13"/>
    <w:rsid w:val="00DF6520"/>
    <w:rsid w:val="00E04C4D"/>
    <w:rsid w:val="00E16E8C"/>
    <w:rsid w:val="00E32B8B"/>
    <w:rsid w:val="00E32D5A"/>
    <w:rsid w:val="00E32FD9"/>
    <w:rsid w:val="00E339CE"/>
    <w:rsid w:val="00E41D9D"/>
    <w:rsid w:val="00E41E94"/>
    <w:rsid w:val="00E425B6"/>
    <w:rsid w:val="00E53E0B"/>
    <w:rsid w:val="00E63D0C"/>
    <w:rsid w:val="00E80DE4"/>
    <w:rsid w:val="00EA302F"/>
    <w:rsid w:val="00EA5ED8"/>
    <w:rsid w:val="00ED5BAD"/>
    <w:rsid w:val="00ED6076"/>
    <w:rsid w:val="00ED66E3"/>
    <w:rsid w:val="00ED7F82"/>
    <w:rsid w:val="00EF6D3D"/>
    <w:rsid w:val="00F01821"/>
    <w:rsid w:val="00F107A1"/>
    <w:rsid w:val="00F2241C"/>
    <w:rsid w:val="00F27AC8"/>
    <w:rsid w:val="00F42526"/>
    <w:rsid w:val="00F45FEB"/>
    <w:rsid w:val="00F46ED7"/>
    <w:rsid w:val="00F51E4C"/>
    <w:rsid w:val="00F61DB7"/>
    <w:rsid w:val="00F639E7"/>
    <w:rsid w:val="00F63A3C"/>
    <w:rsid w:val="00F8424A"/>
    <w:rsid w:val="00F87FCC"/>
    <w:rsid w:val="00F9710B"/>
    <w:rsid w:val="00FB5FCE"/>
    <w:rsid w:val="00FB77B6"/>
    <w:rsid w:val="00FD627D"/>
    <w:rsid w:val="00FD6F8B"/>
    <w:rsid w:val="00FD7837"/>
    <w:rsid w:val="00FE0169"/>
    <w:rsid w:val="00FE0D6D"/>
    <w:rsid w:val="00FE2192"/>
    <w:rsid w:val="00FE6E89"/>
    <w:rsid w:val="00FE6F6B"/>
    <w:rsid w:val="00F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A4A4E1"/>
  <w15:docId w15:val="{ABCBF05A-057B-4623-86F9-C7E9717F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6F9A"/>
    <w:rPr>
      <w:rFonts w:ascii="TheSerifCorrespondence" w:hAnsi="TheSerifCorrespondence"/>
      <w:lang w:eastAsia="en-US"/>
    </w:rPr>
  </w:style>
  <w:style w:type="paragraph" w:styleId="Heading1">
    <w:name w:val="heading 1"/>
    <w:basedOn w:val="Normal"/>
    <w:next w:val="Normal"/>
    <w:qFormat/>
    <w:rsid w:val="00A46F9A"/>
    <w:pPr>
      <w:keepNext/>
      <w:tabs>
        <w:tab w:val="left" w:pos="1134"/>
        <w:tab w:val="left" w:pos="2410"/>
      </w:tabs>
      <w:spacing w:line="300" w:lineRule="atLeast"/>
      <w:ind w:left="426" w:hanging="426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24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545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46F9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46F9A"/>
  </w:style>
  <w:style w:type="paragraph" w:styleId="BalloonText">
    <w:name w:val="Balloon Text"/>
    <w:basedOn w:val="Normal"/>
    <w:semiHidden/>
    <w:rsid w:val="0044456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E2357A"/>
    <w:pPr>
      <w:spacing w:after="220" w:line="220" w:lineRule="atLeast"/>
      <w:ind w:left="840" w:right="-360"/>
    </w:pPr>
    <w:rPr>
      <w:rFonts w:ascii="Times New Roman" w:hAnsi="Times New Roman"/>
    </w:rPr>
  </w:style>
  <w:style w:type="character" w:customStyle="1" w:styleId="Berichtkoplabel">
    <w:name w:val="Berichtkoplabel"/>
    <w:rsid w:val="00E2357A"/>
    <w:rPr>
      <w:rFonts w:ascii="Arial" w:hAnsi="Arial"/>
      <w:b/>
      <w:spacing w:val="-4"/>
      <w:sz w:val="18"/>
      <w:vertAlign w:val="baseline"/>
    </w:rPr>
  </w:style>
  <w:style w:type="paragraph" w:styleId="DocumentMap">
    <w:name w:val="Document Map"/>
    <w:basedOn w:val="Normal"/>
    <w:semiHidden/>
    <w:rsid w:val="00BE7725"/>
    <w:pPr>
      <w:shd w:val="clear" w:color="auto" w:fill="000080"/>
    </w:pPr>
    <w:rPr>
      <w:rFonts w:ascii="Tahoma" w:hAnsi="Tahoma" w:cs="Tahoma"/>
    </w:rPr>
  </w:style>
  <w:style w:type="character" w:styleId="PlaceholderText">
    <w:name w:val="Placeholder Text"/>
    <w:basedOn w:val="DefaultParagraphFont"/>
    <w:uiPriority w:val="99"/>
    <w:semiHidden/>
    <w:rsid w:val="00121435"/>
    <w:rPr>
      <w:color w:val="808080"/>
    </w:rPr>
  </w:style>
  <w:style w:type="paragraph" w:styleId="ListParagraph">
    <w:name w:val="List Paragraph"/>
    <w:basedOn w:val="Normal"/>
    <w:uiPriority w:val="34"/>
    <w:qFormat/>
    <w:rsid w:val="00121435"/>
    <w:pPr>
      <w:ind w:left="720"/>
      <w:contextualSpacing/>
    </w:pPr>
  </w:style>
  <w:style w:type="paragraph" w:styleId="Header">
    <w:name w:val="header"/>
    <w:basedOn w:val="Normal"/>
    <w:link w:val="HeaderChar"/>
    <w:rsid w:val="009A4C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4C3B"/>
    <w:rPr>
      <w:rFonts w:ascii="TheSerifCorrespondence" w:hAnsi="TheSerifCorrespondence"/>
      <w:lang w:eastAsia="en-US"/>
    </w:rPr>
  </w:style>
  <w:style w:type="table" w:styleId="TableGrid">
    <w:name w:val="Table Grid"/>
    <w:basedOn w:val="TableNormal"/>
    <w:uiPriority w:val="59"/>
    <w:rsid w:val="00A54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unhideWhenUsed/>
    <w:rsid w:val="004B48FC"/>
  </w:style>
  <w:style w:type="character" w:customStyle="1" w:styleId="FootnoteTextChar">
    <w:name w:val="Footnote Text Char"/>
    <w:basedOn w:val="DefaultParagraphFont"/>
    <w:link w:val="FootnoteText"/>
    <w:semiHidden/>
    <w:rsid w:val="004B48FC"/>
    <w:rPr>
      <w:rFonts w:ascii="TheSerifCorrespondence" w:hAnsi="TheSerifCorrespondence"/>
      <w:lang w:eastAsia="en-US"/>
    </w:rPr>
  </w:style>
  <w:style w:type="character" w:styleId="FootnoteReference">
    <w:name w:val="footnote reference"/>
    <w:basedOn w:val="DefaultParagraphFont"/>
    <w:semiHidden/>
    <w:unhideWhenUsed/>
    <w:rsid w:val="004B48FC"/>
    <w:rPr>
      <w:vertAlign w:val="superscript"/>
    </w:rPr>
  </w:style>
  <w:style w:type="character" w:customStyle="1" w:styleId="Heading2Char">
    <w:name w:val="Heading 2 Char"/>
    <w:basedOn w:val="DefaultParagraphFont"/>
    <w:link w:val="Heading2"/>
    <w:semiHidden/>
    <w:rsid w:val="00524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7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4A2"/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4A2"/>
    <w:rPr>
      <w:rFonts w:asciiTheme="minorHAnsi" w:eastAsiaTheme="minorHAnsi" w:hAnsiTheme="minorHAnsi" w:cstheme="minorBidi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05454A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NoSpacing">
    <w:name w:val="No Spacing"/>
    <w:uiPriority w:val="1"/>
    <w:qFormat/>
    <w:rsid w:val="007D45E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ijl1">
    <w:name w:val="Stijl1"/>
    <w:basedOn w:val="DefaultParagraphFont"/>
    <w:uiPriority w:val="1"/>
    <w:rsid w:val="00017627"/>
    <w:rPr>
      <w:rFonts w:asciiTheme="minorHAnsi" w:hAnsiTheme="minorHAnsi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00E8A"/>
    <w:rPr>
      <w:rFonts w:ascii="TheSerifCorrespondence" w:eastAsia="Times New Roman" w:hAnsi="TheSerifCorrespondence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00E8A"/>
    <w:rPr>
      <w:rFonts w:ascii="TheSerifCorrespondence" w:eastAsiaTheme="minorHAnsi" w:hAnsi="TheSerifCorrespondence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ck%20van%20Kalsbeek\Documents\Aangepaste%20Office-sjablonen\Keuzedelen\IC20-026-v17%20-%20KzD%20NUMMER%20en%20ROOSTER%20-%20miniStOER%20-%20sjYYYY%20sXpX%20-%20I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C6EFA9D2C547CF9EC0D342C8B738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256C28-CA3B-469E-B654-9B822B9B5E14}"/>
      </w:docPartPr>
      <w:docPartBody>
        <w:p w:rsidR="00B43B4D" w:rsidRDefault="00C076CC">
          <w:pPr>
            <w:pStyle w:val="E6C6EFA9D2C547CF9EC0D342C8B7387A"/>
          </w:pPr>
          <w:r w:rsidRPr="00503C06">
            <w:rPr>
              <w:rStyle w:val="PlaceholderText"/>
            </w:rPr>
            <w:t>Kies een item.</w:t>
          </w:r>
        </w:p>
      </w:docPartBody>
    </w:docPart>
    <w:docPart>
      <w:docPartPr>
        <w:name w:val="AE8440D64E60481F93A4C724D31DA7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EF5E73-795E-41D0-A9E4-28C5E1187B9C}"/>
      </w:docPartPr>
      <w:docPartBody>
        <w:p w:rsidR="00B43B4D" w:rsidRDefault="00C076CC">
          <w:pPr>
            <w:pStyle w:val="AE8440D64E60481F93A4C724D31DA776"/>
          </w:pPr>
          <w:r w:rsidRPr="002E6B0C">
            <w:rPr>
              <w:rStyle w:val="PlaceholderText"/>
            </w:rPr>
            <w:t>Kies een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eSansCorrespondence">
    <w:altName w:val="Times New Roman"/>
    <w:charset w:val="00"/>
    <w:family w:val="auto"/>
    <w:pitch w:val="variable"/>
    <w:sig w:usb0="00000001" w:usb1="00000040" w:usb2="0000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SerifCorrespondence">
    <w:altName w:val="Times New Roman"/>
    <w:charset w:val="00"/>
    <w:family w:val="auto"/>
    <w:pitch w:val="variable"/>
    <w:sig w:usb0="00000001" w:usb1="0000004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CC"/>
    <w:rsid w:val="00280D54"/>
    <w:rsid w:val="0058024E"/>
    <w:rsid w:val="005940BF"/>
    <w:rsid w:val="00625702"/>
    <w:rsid w:val="0080220E"/>
    <w:rsid w:val="00823A42"/>
    <w:rsid w:val="00880C24"/>
    <w:rsid w:val="00A214E1"/>
    <w:rsid w:val="00AC1A05"/>
    <w:rsid w:val="00B43B4D"/>
    <w:rsid w:val="00C076CC"/>
    <w:rsid w:val="00E36196"/>
    <w:rsid w:val="00FE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6C6EFA9D2C547CF9EC0D342C8B7387A">
    <w:name w:val="E6C6EFA9D2C547CF9EC0D342C8B7387A"/>
  </w:style>
  <w:style w:type="paragraph" w:customStyle="1" w:styleId="AE8440D64E60481F93A4C724D31DA776">
    <w:name w:val="AE8440D64E60481F93A4C724D31DA7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A3B0D5D57594B8FBC7CB2943AFE6C" ma:contentTypeVersion="26" ma:contentTypeDescription="Een nieuw document maken." ma:contentTypeScope="" ma:versionID="0767cea4a0cde0a73c1dcf98f52a2ac5">
  <xsd:schema xmlns:xsd="http://www.w3.org/2001/XMLSchema" xmlns:xs="http://www.w3.org/2001/XMLSchema" xmlns:p="http://schemas.microsoft.com/office/2006/metadata/properties" xmlns:ns2="13c24cd1-d5eb-4781-a507-a16503ed53e9" xmlns:ns3="98b228f0-762b-4732-abbf-33a6d83a8b5a" targetNamespace="http://schemas.microsoft.com/office/2006/metadata/properties" ma:root="true" ma:fieldsID="07a8ac1bfdece0aec445f41c8088a659" ns2:_="" ns3:_="">
    <xsd:import namespace="13c24cd1-d5eb-4781-a507-a16503ed53e9"/>
    <xsd:import namespace="98b228f0-762b-4732-abbf-33a6d83a8b5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24cd1-d5eb-4781-a507-a16503ed53e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228f0-762b-4732-abbf-33a6d83a8b5a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13c24cd1-d5eb-4781-a507-a16503ed53e9" xsi:nil="true"/>
    <IsNotebookLocked xmlns="13c24cd1-d5eb-4781-a507-a16503ed53e9" xsi:nil="true"/>
    <Has_Leaders_Only_SectionGroup xmlns="13c24cd1-d5eb-4781-a507-a16503ed53e9" xsi:nil="true"/>
    <Owner xmlns="13c24cd1-d5eb-4781-a507-a16503ed53e9">
      <UserInfo>
        <DisplayName/>
        <AccountId xsi:nil="true"/>
        <AccountType/>
      </UserInfo>
    </Owner>
    <DefaultSectionNames xmlns="13c24cd1-d5eb-4781-a507-a16503ed53e9" xsi:nil="true"/>
    <Is_Collaboration_Space_Locked xmlns="13c24cd1-d5eb-4781-a507-a16503ed53e9" xsi:nil="true"/>
    <Members xmlns="13c24cd1-d5eb-4781-a507-a16503ed53e9">
      <UserInfo>
        <DisplayName/>
        <AccountId xsi:nil="true"/>
        <AccountType/>
      </UserInfo>
    </Members>
    <NotebookType xmlns="13c24cd1-d5eb-4781-a507-a16503ed53e9" xsi:nil="true"/>
    <CultureName xmlns="13c24cd1-d5eb-4781-a507-a16503ed53e9" xsi:nil="true"/>
    <Leaders xmlns="13c24cd1-d5eb-4781-a507-a16503ed53e9">
      <UserInfo>
        <DisplayName/>
        <AccountId xsi:nil="true"/>
        <AccountType/>
      </UserInfo>
    </Leaders>
    <Member_Groups xmlns="13c24cd1-d5eb-4781-a507-a16503ed53e9">
      <UserInfo>
        <DisplayName/>
        <AccountId xsi:nil="true"/>
        <AccountType/>
      </UserInfo>
    </Member_Groups>
    <Self_Registration_Enabled xmlns="13c24cd1-d5eb-4781-a507-a16503ed53e9" xsi:nil="true"/>
    <FolderType xmlns="13c24cd1-d5eb-4781-a507-a16503ed53e9" xsi:nil="true"/>
    <LMS_Mappings xmlns="13c24cd1-d5eb-4781-a507-a16503ed53e9" xsi:nil="true"/>
    <Invited_Leaders xmlns="13c24cd1-d5eb-4781-a507-a16503ed53e9" xsi:nil="true"/>
    <AppVersion xmlns="13c24cd1-d5eb-4781-a507-a16503ed53e9" xsi:nil="true"/>
    <Invited_Members xmlns="13c24cd1-d5eb-4781-a507-a16503ed53e9" xsi:nil="true"/>
    <Math_Settings xmlns="13c24cd1-d5eb-4781-a507-a16503ed53e9" xsi:nil="true"/>
    <Templates xmlns="13c24cd1-d5eb-4781-a507-a16503ed53e9" xsi:nil="true"/>
    <Distribution_Groups xmlns="13c24cd1-d5eb-4781-a507-a16503ed53e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F8A98-E5A9-437B-A256-DFB159343D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62211-5F6D-4836-AF60-F5FD618B3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24cd1-d5eb-4781-a507-a16503ed53e9"/>
    <ds:schemaRef ds:uri="98b228f0-762b-4732-abbf-33a6d83a8b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B9BD7-0F00-43E4-80CF-0F3AF546E531}">
  <ds:schemaRefs>
    <ds:schemaRef ds:uri="http://schemas.microsoft.com/office/2006/metadata/properties"/>
    <ds:schemaRef ds:uri="http://schemas.microsoft.com/office/infopath/2007/PartnerControls"/>
    <ds:schemaRef ds:uri="13c24cd1-d5eb-4781-a507-a16503ed53e9"/>
  </ds:schemaRefs>
</ds:datastoreItem>
</file>

<file path=customXml/itemProps4.xml><?xml version="1.0" encoding="utf-8"?>
<ds:datastoreItem xmlns:ds="http://schemas.openxmlformats.org/officeDocument/2006/customXml" ds:itemID="{ABE99AE0-D4D3-46AF-B407-4200C66A7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IC20-026-v17 - KzD NUMMER en ROOSTER - miniStOER - sjYYYY sXpX - IC.dotx</Template>
  <TotalTime>1284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UM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Dick van Kalsbeek</dc:creator>
  <cp:lastModifiedBy>Ruben</cp:lastModifiedBy>
  <cp:revision>10</cp:revision>
  <cp:lastPrinted>2021-05-19T11:54:00Z</cp:lastPrinted>
  <dcterms:created xsi:type="dcterms:W3CDTF">2022-03-28T09:45:00Z</dcterms:created>
  <dcterms:modified xsi:type="dcterms:W3CDTF">2022-03-29T07:42:00Z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0x010100232A3B0D5D57594B8FBC7CB2943AFE6C</vt:lpwstr>
  </property>
  <property fmtid="{D5CDD505-2E9C-101B-9397-08002B2CF9AE}" pid="3" name="_dlc_DocIdItemGuid">
    <vt:lpwstr>28f434c7-7cd1-4de2-96e2-7bde712d9e60</vt:lpwstr>
  </property>
</Properties>
</file>